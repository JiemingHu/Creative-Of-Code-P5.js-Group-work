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92872" w14:paraId="798444DF" w14:textId="77777777" w:rsidTr="00E93649">
        <w:trPr>
          <w:trHeight w:val="2209"/>
        </w:trPr>
        <w:tc>
          <w:tcPr>
            <w:tcW w:w="965" w:type="dxa"/>
            <w:shd w:val="clear" w:color="auto" w:fill="3A3A3A" w:themeFill="text2"/>
          </w:tcPr>
          <w:p w14:paraId="0862A87D" w14:textId="77777777" w:rsidR="00892872" w:rsidRDefault="00892872">
            <w:pPr>
              <w:spacing w:before="260"/>
            </w:pPr>
          </w:p>
        </w:tc>
        <w:tc>
          <w:tcPr>
            <w:tcW w:w="518" w:type="dxa"/>
          </w:tcPr>
          <w:p w14:paraId="4BE68832" w14:textId="77777777" w:rsidR="00892872" w:rsidRDefault="00892872">
            <w:pPr>
              <w:spacing w:before="260"/>
            </w:pPr>
          </w:p>
        </w:tc>
        <w:tc>
          <w:tcPr>
            <w:tcW w:w="8581" w:type="dxa"/>
          </w:tcPr>
          <w:p w14:paraId="6603B643" w14:textId="77777777" w:rsidR="00892872" w:rsidRPr="00E93649" w:rsidRDefault="00E93649" w:rsidP="00E93649">
            <w:pPr>
              <w:pStyle w:val="Heading1"/>
              <w:shd w:val="clear" w:color="auto" w:fill="FFFFFF"/>
              <w:spacing w:before="150" w:after="150" w:line="600" w:lineRule="atLeast"/>
              <w:rPr>
                <w:rFonts w:ascii="Arial" w:eastAsia="Times New Roman" w:hAnsi="Arial" w:cs="Arial" w:hint="eastAsia"/>
                <w:color w:val="000000"/>
                <w:sz w:val="48"/>
                <w:szCs w:val="48"/>
                <w:lang w:val="en-GB" w:eastAsia="zh-CN"/>
              </w:rPr>
            </w:pPr>
            <w:r>
              <w:rPr>
                <w:rFonts w:ascii="Arial" w:eastAsia="Times New Roman" w:hAnsi="Arial" w:cs="Arial"/>
                <w:color w:val="000000"/>
              </w:rPr>
              <w:t>DESN6002 - Foundations of Creative Code</w:t>
            </w:r>
          </w:p>
          <w:p w14:paraId="377408D9" w14:textId="77777777" w:rsidR="00892872" w:rsidRPr="00E93649" w:rsidRDefault="00E93649" w:rsidP="00E93649">
            <w:pPr>
              <w:pStyle w:val="Subtitle"/>
              <w:rPr>
                <w:lang w:val="en-GB" w:eastAsia="zh-CN"/>
              </w:rPr>
            </w:pPr>
            <w:r w:rsidRPr="00E93649">
              <w:rPr>
                <w:lang w:val="en-GB" w:eastAsia="zh-CN"/>
              </w:rPr>
              <w:t>Assessment Task 1: Code Sketchbook</w:t>
            </w:r>
          </w:p>
        </w:tc>
      </w:tr>
    </w:tbl>
    <w:p w14:paraId="62530942" w14:textId="77777777" w:rsidR="00892872" w:rsidRDefault="00E93649">
      <w:pPr>
        <w:pStyle w:val="Date"/>
      </w:pPr>
      <w:r>
        <w:t>Jieming Hu(u5841919)</w:t>
      </w:r>
    </w:p>
    <w:p w14:paraId="269718B2" w14:textId="77777777" w:rsidR="00E93649" w:rsidRDefault="00E93649">
      <w:pPr>
        <w:pStyle w:val="Heading1"/>
      </w:pPr>
    </w:p>
    <w:p w14:paraId="0D9B37D6" w14:textId="77777777" w:rsidR="00892872" w:rsidRDefault="00E93649">
      <w:pPr>
        <w:pStyle w:val="Heading1"/>
      </w:pPr>
      <w:r>
        <w:t>Sketch one</w:t>
      </w:r>
    </w:p>
    <w:p w14:paraId="16B9D80C" w14:textId="77777777" w:rsidR="00E93649" w:rsidRDefault="00E93649">
      <w:pPr>
        <w:pStyle w:val="Heading2"/>
        <w:rPr>
          <w:rFonts w:asciiTheme="minorHAnsi" w:eastAsiaTheme="minorEastAsia" w:hAnsiTheme="minorHAnsi" w:cstheme="minorBidi"/>
          <w:b w:val="0"/>
          <w:lang w:val="en-GB" w:bidi="en-GB"/>
        </w:rPr>
      </w:pPr>
      <w:hyperlink r:id="rId7" w:history="1">
        <w:r w:rsidRPr="006800EB">
          <w:rPr>
            <w:rStyle w:val="Hyperlink"/>
            <w:rFonts w:asciiTheme="minorHAnsi" w:eastAsiaTheme="minorEastAsia" w:hAnsiTheme="minorHAnsi" w:cstheme="minorBidi"/>
            <w:b w:val="0"/>
            <w:lang w:val="en-GB" w:bidi="en-GB"/>
          </w:rPr>
          <w:t>http://alpha.editor.p5js.org/Jieming/sketches/SkNMHrQag</w:t>
        </w:r>
      </w:hyperlink>
    </w:p>
    <w:p w14:paraId="72A20CE3" w14:textId="77777777" w:rsidR="00E93649" w:rsidRPr="00E93649" w:rsidRDefault="00E93649" w:rsidP="00E93649">
      <w:pPr>
        <w:pStyle w:val="Heading2"/>
        <w:rPr>
          <w:lang w:val="en-GB"/>
        </w:rPr>
      </w:pPr>
      <w:r>
        <w:rPr>
          <w:lang w:val="en-GB"/>
        </w:rPr>
        <w:t>R</w:t>
      </w:r>
      <w:r w:rsidRPr="00E93649">
        <w:rPr>
          <w:lang w:val="en-GB"/>
        </w:rPr>
        <w:t>ationale​</w:t>
      </w:r>
    </w:p>
    <w:p w14:paraId="4DD55A13" w14:textId="77777777" w:rsidR="00892872" w:rsidRDefault="00E93649">
      <w:pPr>
        <w:rPr>
          <w:lang w:val="en-AU" w:eastAsia="zh-CN"/>
        </w:rPr>
      </w:pPr>
      <w:r>
        <w:t xml:space="preserve">Dog </w:t>
      </w:r>
      <w:r w:rsidR="00346269">
        <w:t>is my favorite animal and my pet</w:t>
      </w:r>
      <w:r>
        <w:t xml:space="preserve">’s name is Toby. I often </w:t>
      </w:r>
      <w:r w:rsidR="00346269">
        <w:rPr>
          <w:lang w:val="en-AU" w:eastAsia="zh-CN"/>
        </w:rPr>
        <w:t xml:space="preserve">walk with Toby in the night to </w:t>
      </w:r>
      <w:r w:rsidR="00346269">
        <w:rPr>
          <w:rFonts w:hint="eastAsia"/>
          <w:lang w:val="en-AU" w:eastAsia="zh-CN"/>
        </w:rPr>
        <w:t>en</w:t>
      </w:r>
      <w:r w:rsidR="00346269">
        <w:rPr>
          <w:lang w:val="en-AU" w:eastAsia="zh-CN"/>
        </w:rPr>
        <w:t xml:space="preserve">joy </w:t>
      </w:r>
      <w:r w:rsidR="006744A2" w:rsidRPr="006744A2">
        <w:rPr>
          <w:lang w:val="en-GB" w:eastAsia="zh-CN"/>
        </w:rPr>
        <w:t>the beau</w:t>
      </w:r>
      <w:r w:rsidR="006744A2">
        <w:rPr>
          <w:lang w:val="en-GB" w:eastAsia="zh-CN"/>
        </w:rPr>
        <w:t>tiful night scenery of the city</w:t>
      </w:r>
      <w:r w:rsidR="00346269">
        <w:rPr>
          <w:lang w:val="en-AU" w:eastAsia="zh-CN"/>
        </w:rPr>
        <w:t xml:space="preserve">. </w:t>
      </w:r>
      <w:r w:rsidR="006744A2">
        <w:rPr>
          <w:lang w:val="en-AU" w:eastAsia="zh-CN"/>
        </w:rPr>
        <w:t>My</w:t>
      </w:r>
      <w:r w:rsidR="00346269">
        <w:rPr>
          <w:lang w:val="en-AU" w:eastAsia="zh-CN"/>
        </w:rPr>
        <w:t xml:space="preserve"> sketch one </w:t>
      </w:r>
      <w:r w:rsidR="006744A2">
        <w:rPr>
          <w:rFonts w:hint="eastAsia"/>
          <w:lang w:val="en-AU" w:eastAsia="zh-CN"/>
        </w:rPr>
        <w:t xml:space="preserve">depicts </w:t>
      </w:r>
      <w:r w:rsidR="006744A2">
        <w:rPr>
          <w:lang w:val="en-AU" w:eastAsia="zh-CN"/>
        </w:rPr>
        <w:t xml:space="preserve">this scenario. (A dog walks in the </w:t>
      </w:r>
      <w:r w:rsidR="006744A2" w:rsidRPr="006744A2">
        <w:rPr>
          <w:lang w:val="en-GB" w:eastAsia="zh-CN"/>
        </w:rPr>
        <w:t>beautiful decoration for the night scene</w:t>
      </w:r>
      <w:r w:rsidR="006744A2">
        <w:rPr>
          <w:lang w:val="en-GB" w:eastAsia="zh-CN"/>
        </w:rPr>
        <w:t xml:space="preserve"> with lighting, moon and stars.</w:t>
      </w:r>
      <w:r w:rsidR="006744A2">
        <w:rPr>
          <w:lang w:val="en-AU" w:eastAsia="zh-CN"/>
        </w:rPr>
        <w:t>)</w:t>
      </w:r>
    </w:p>
    <w:p w14:paraId="0CED5D41" w14:textId="77777777" w:rsidR="006744A2" w:rsidRDefault="006744A2" w:rsidP="006744A2">
      <w:pPr>
        <w:rPr>
          <w:lang w:val="en-GB" w:eastAsia="zh-CN"/>
        </w:rPr>
      </w:pPr>
      <w:r>
        <w:rPr>
          <w:lang w:val="en-GB" w:eastAsia="zh-CN"/>
        </w:rPr>
        <w:t>Implemented:</w:t>
      </w:r>
    </w:p>
    <w:p w14:paraId="091F2BA2" w14:textId="77777777" w:rsidR="006744A2" w:rsidRDefault="006744A2" w:rsidP="006744A2">
      <w:pPr>
        <w:pStyle w:val="ListParagraph"/>
        <w:numPr>
          <w:ilvl w:val="0"/>
          <w:numId w:val="13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Iteration</w:t>
      </w:r>
      <w:r w:rsidRPr="006744A2">
        <w:rPr>
          <w:lang w:val="en-GB" w:eastAsia="zh-CN"/>
        </w:rPr>
        <w:t>:</w:t>
      </w:r>
    </w:p>
    <w:p w14:paraId="0BD98EFE" w14:textId="77777777" w:rsidR="006744A2" w:rsidRPr="006744A2" w:rsidRDefault="006744A2" w:rsidP="006744A2">
      <w:pPr>
        <w:pStyle w:val="ListParagraph"/>
        <w:numPr>
          <w:ilvl w:val="1"/>
          <w:numId w:val="13"/>
        </w:numPr>
        <w:rPr>
          <w:lang w:val="en-GB" w:eastAsia="zh-CN"/>
        </w:rPr>
      </w:pPr>
      <w:r w:rsidRPr="006744A2">
        <w:rPr>
          <w:lang w:val="en-GB" w:eastAsia="zh-CN"/>
        </w:rPr>
        <w:t>use for loop to implement text with layers of 3d</w:t>
      </w:r>
    </w:p>
    <w:p w14:paraId="344F4F09" w14:textId="77777777" w:rsidR="006744A2" w:rsidRDefault="006744A2" w:rsidP="006744A2">
      <w:pPr>
        <w:pStyle w:val="ListParagraph"/>
        <w:numPr>
          <w:ilvl w:val="0"/>
          <w:numId w:val="13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Functions ()</w:t>
      </w:r>
    </w:p>
    <w:p w14:paraId="6197DEEA" w14:textId="77777777" w:rsidR="006744A2" w:rsidRPr="006744A2" w:rsidRDefault="00153BD2" w:rsidP="006744A2">
      <w:pPr>
        <w:pStyle w:val="ListParagraph"/>
        <w:numPr>
          <w:ilvl w:val="1"/>
          <w:numId w:val="13"/>
        </w:numPr>
        <w:rPr>
          <w:lang w:val="en-GB" w:eastAsia="zh-CN"/>
        </w:rPr>
      </w:pPr>
      <w:r>
        <w:rPr>
          <w:lang w:val="en-GB" w:eastAsia="zh-CN"/>
        </w:rPr>
        <w:t xml:space="preserve">Use </w:t>
      </w:r>
      <w:r w:rsidRPr="00153BD2">
        <w:rPr>
          <w:lang w:val="en-GB" w:eastAsia="zh-CN"/>
        </w:rPr>
        <w:t>vertex</w:t>
      </w:r>
      <w:r>
        <w:rPr>
          <w:lang w:val="en-GB" w:eastAsia="zh-CN"/>
        </w:rPr>
        <w:t xml:space="preserve"> () to draw dog; Learning from </w:t>
      </w:r>
      <w:r w:rsidRPr="00153BD2">
        <w:rPr>
          <w:lang w:val="en-GB" w:eastAsia="zh-CN"/>
        </w:rPr>
        <w:t>https://p5js.org/reference/#/p5/vertex</w:t>
      </w:r>
    </w:p>
    <w:p w14:paraId="1A4F9E43" w14:textId="77777777" w:rsidR="006744A2" w:rsidRDefault="006744A2" w:rsidP="006744A2">
      <w:pPr>
        <w:pStyle w:val="ListParagraph"/>
        <w:numPr>
          <w:ilvl w:val="0"/>
          <w:numId w:val="13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Mouse and keyboard interaction</w:t>
      </w:r>
    </w:p>
    <w:p w14:paraId="7B772F5A" w14:textId="77777777" w:rsidR="006744A2" w:rsidRPr="006744A2" w:rsidRDefault="006744A2" w:rsidP="006744A2">
      <w:pPr>
        <w:pStyle w:val="ListParagraph"/>
        <w:numPr>
          <w:ilvl w:val="1"/>
          <w:numId w:val="13"/>
        </w:numPr>
        <w:rPr>
          <w:rFonts w:hint="eastAsia"/>
          <w:lang w:val="en-GB" w:eastAsia="zh-CN"/>
        </w:rPr>
      </w:pPr>
      <w:r w:rsidRPr="006744A2">
        <w:rPr>
          <w:lang w:val="en-GB" w:eastAsia="zh-CN"/>
        </w:rPr>
        <w:t>save image when mouse clicked</w:t>
      </w:r>
    </w:p>
    <w:p w14:paraId="266086AF" w14:textId="77777777" w:rsidR="006744A2" w:rsidRDefault="006744A2" w:rsidP="006744A2">
      <w:pPr>
        <w:pStyle w:val="ListParagraph"/>
        <w:numPr>
          <w:ilvl w:val="0"/>
          <w:numId w:val="13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Loading and saving data (image and/or text)</w:t>
      </w:r>
    </w:p>
    <w:p w14:paraId="601BAC22" w14:textId="5DC8D722" w:rsidR="006744A2" w:rsidRPr="00AE5AE2" w:rsidRDefault="006744A2" w:rsidP="00AE5AE2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6744A2">
        <w:rPr>
          <w:lang w:val="en-GB" w:eastAsia="zh-CN"/>
        </w:rPr>
        <w:t>upload mp3</w:t>
      </w:r>
      <w:r w:rsidR="00AE5AE2">
        <w:rPr>
          <w:lang w:val="en-GB" w:eastAsia="zh-CN"/>
        </w:rPr>
        <w:t xml:space="preserve">: </w:t>
      </w:r>
      <w:r w:rsidR="00AE5AE2">
        <w:rPr>
          <w:lang w:val="en-GB" w:eastAsia="zh-CN"/>
        </w:rPr>
        <w:t>the background music</w:t>
      </w:r>
    </w:p>
    <w:p w14:paraId="20A775E9" w14:textId="77777777" w:rsidR="006744A2" w:rsidRDefault="006744A2" w:rsidP="006744A2">
      <w:pPr>
        <w:pStyle w:val="ListParagraph"/>
        <w:numPr>
          <w:ilvl w:val="0"/>
          <w:numId w:val="13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Use of external libraries and/or code</w:t>
      </w:r>
    </w:p>
    <w:p w14:paraId="53633227" w14:textId="77777777" w:rsidR="006744A2" w:rsidRDefault="006744A2" w:rsidP="006744A2">
      <w:pPr>
        <w:pStyle w:val="ListParagraph"/>
        <w:numPr>
          <w:ilvl w:val="1"/>
          <w:numId w:val="13"/>
        </w:numPr>
        <w:rPr>
          <w:lang w:val="en-GB" w:eastAsia="zh-CN"/>
        </w:rPr>
      </w:pPr>
      <w:r w:rsidRPr="006744A2">
        <w:rPr>
          <w:lang w:val="en-GB" w:eastAsia="zh-CN"/>
        </w:rPr>
        <w:t>Adapted from Learning Processing by Henry Fritz</w:t>
      </w:r>
      <w:r>
        <w:rPr>
          <w:lang w:val="en-GB" w:eastAsia="zh-CN"/>
        </w:rPr>
        <w:t>:</w:t>
      </w:r>
      <w:r w:rsidRPr="006744A2">
        <w:t xml:space="preserve"> </w:t>
      </w:r>
      <w:hyperlink r:id="rId8" w:history="1">
        <w:r w:rsidR="00153BD2" w:rsidRPr="006800EB">
          <w:rPr>
            <w:rStyle w:val="Hyperlink"/>
            <w:lang w:val="en-GB" w:eastAsia="zh-CN"/>
          </w:rPr>
          <w:t>http://www.openprocessing.org</w:t>
        </w:r>
      </w:hyperlink>
    </w:p>
    <w:p w14:paraId="1F87D916" w14:textId="77777777" w:rsidR="00153BD2" w:rsidRPr="00153BD2" w:rsidRDefault="00153BD2" w:rsidP="00153BD2">
      <w:pPr>
        <w:rPr>
          <w:lang w:val="en-GB" w:eastAsia="zh-CN"/>
        </w:rPr>
      </w:pPr>
      <w:r>
        <w:rPr>
          <w:lang w:val="en-GB" w:eastAsia="zh-CN"/>
        </w:rPr>
        <w:t xml:space="preserve">Please see code comments in detail. </w:t>
      </w:r>
    </w:p>
    <w:p w14:paraId="399FEF71" w14:textId="77777777" w:rsidR="006744A2" w:rsidRPr="006744A2" w:rsidRDefault="006744A2" w:rsidP="006744A2">
      <w:pPr>
        <w:rPr>
          <w:lang w:val="en-GB" w:eastAsia="zh-CN"/>
        </w:rPr>
      </w:pPr>
    </w:p>
    <w:p w14:paraId="353ACD73" w14:textId="1124AFF5" w:rsidR="00982ACA" w:rsidRDefault="00982ACA" w:rsidP="00982ACA">
      <w:pPr>
        <w:pStyle w:val="Heading1"/>
      </w:pPr>
      <w:r>
        <w:lastRenderedPageBreak/>
        <w:t xml:space="preserve">Sketch </w:t>
      </w:r>
      <w:r>
        <w:t>two</w:t>
      </w:r>
    </w:p>
    <w:p w14:paraId="14AE1FBC" w14:textId="774D0A54" w:rsidR="006D1E2C" w:rsidRDefault="006D1E2C" w:rsidP="00982ACA">
      <w:pPr>
        <w:pStyle w:val="Heading2"/>
        <w:rPr>
          <w:rFonts w:asciiTheme="minorHAnsi" w:eastAsiaTheme="minorEastAsia" w:hAnsiTheme="minorHAnsi" w:cstheme="minorBidi"/>
          <w:b w:val="0"/>
          <w:lang w:val="en-GB" w:bidi="en-GB"/>
        </w:rPr>
      </w:pPr>
      <w:hyperlink r:id="rId9" w:history="1">
        <w:r w:rsidRPr="006800EB">
          <w:rPr>
            <w:rStyle w:val="Hyperlink"/>
            <w:rFonts w:asciiTheme="minorHAnsi" w:eastAsiaTheme="minorEastAsia" w:hAnsiTheme="minorHAnsi" w:cstheme="minorBidi"/>
            <w:b w:val="0"/>
            <w:lang w:val="en-GB" w:bidi="en-GB"/>
          </w:rPr>
          <w:t>http://alpha.editor.p5js.org/Jieming/sketches/BkmHzKl2g</w:t>
        </w:r>
      </w:hyperlink>
    </w:p>
    <w:p w14:paraId="13A2D5D9" w14:textId="770421A5" w:rsidR="00982ACA" w:rsidRPr="00E93649" w:rsidRDefault="00982ACA" w:rsidP="00982ACA">
      <w:pPr>
        <w:pStyle w:val="Heading2"/>
        <w:rPr>
          <w:lang w:val="en-GB"/>
        </w:rPr>
      </w:pPr>
      <w:r>
        <w:rPr>
          <w:lang w:val="en-GB"/>
        </w:rPr>
        <w:t>R</w:t>
      </w:r>
      <w:r w:rsidRPr="00E93649">
        <w:rPr>
          <w:lang w:val="en-GB"/>
        </w:rPr>
        <w:t>ationale​</w:t>
      </w:r>
    </w:p>
    <w:p w14:paraId="68F2B195" w14:textId="13FD3A01" w:rsidR="00982ACA" w:rsidRPr="006D1E2C" w:rsidRDefault="006D1E2C" w:rsidP="00982ACA">
      <w:pPr>
        <w:rPr>
          <w:lang w:val="en-AU" w:eastAsia="zh-CN"/>
        </w:rPr>
      </w:pPr>
      <w:r>
        <w:t xml:space="preserve">Basketball is my favorite sports, I started to play basketball when I was 7 years old and I have played more than 20 years.  And, I have 7 </w:t>
      </w:r>
      <w:r>
        <w:rPr>
          <w:lang w:val="en-AU" w:eastAsia="zh-CN"/>
        </w:rPr>
        <w:t>NBA basketball plays who are my idol</w:t>
      </w:r>
      <w:r w:rsidR="0021032E">
        <w:rPr>
          <w:lang w:val="en-AU" w:eastAsia="zh-CN"/>
        </w:rPr>
        <w:t>s</w:t>
      </w:r>
      <w:r>
        <w:rPr>
          <w:lang w:val="en-AU" w:eastAsia="zh-CN"/>
        </w:rPr>
        <w:t xml:space="preserve"> such as Jordan and Kobe. </w:t>
      </w:r>
      <w:r>
        <w:rPr>
          <w:lang w:val="en-AU" w:eastAsia="zh-CN"/>
        </w:rPr>
        <w:t xml:space="preserve">My sketch </w:t>
      </w:r>
      <w:r w:rsidR="009A6558">
        <w:rPr>
          <w:lang w:val="en-AU" w:eastAsia="zh-CN"/>
        </w:rPr>
        <w:t>two</w:t>
      </w:r>
      <w:r>
        <w:rPr>
          <w:lang w:val="en-AU" w:eastAsia="zh-CN"/>
        </w:rPr>
        <w:t xml:space="preserve"> </w:t>
      </w:r>
      <w:r>
        <w:rPr>
          <w:rFonts w:hint="eastAsia"/>
          <w:lang w:val="en-AU" w:eastAsia="zh-CN"/>
        </w:rPr>
        <w:t xml:space="preserve">depicts </w:t>
      </w:r>
      <w:r>
        <w:rPr>
          <w:lang w:val="en-AU" w:eastAsia="zh-CN"/>
        </w:rPr>
        <w:t>this scenario.</w:t>
      </w:r>
      <w:r>
        <w:rPr>
          <w:lang w:val="en-AU" w:eastAsia="zh-CN"/>
        </w:rPr>
        <w:t xml:space="preserve"> It shows their name and their achievement.</w:t>
      </w:r>
    </w:p>
    <w:p w14:paraId="41939378" w14:textId="77777777" w:rsidR="00982ACA" w:rsidRDefault="00982ACA" w:rsidP="00982ACA">
      <w:pPr>
        <w:rPr>
          <w:lang w:val="en-GB" w:eastAsia="zh-CN"/>
        </w:rPr>
      </w:pPr>
      <w:r>
        <w:rPr>
          <w:lang w:val="en-GB" w:eastAsia="zh-CN"/>
        </w:rPr>
        <w:t>Implemented:</w:t>
      </w:r>
    </w:p>
    <w:p w14:paraId="558D437A" w14:textId="77777777" w:rsidR="00982ACA" w:rsidRDefault="00982ACA" w:rsidP="00982ACA">
      <w:pPr>
        <w:pStyle w:val="ListParagraph"/>
        <w:numPr>
          <w:ilvl w:val="0"/>
          <w:numId w:val="15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Iteration</w:t>
      </w:r>
      <w:r w:rsidRPr="006744A2">
        <w:rPr>
          <w:lang w:val="en-GB" w:eastAsia="zh-CN"/>
        </w:rPr>
        <w:t>:</w:t>
      </w:r>
    </w:p>
    <w:p w14:paraId="276273D7" w14:textId="170815A5" w:rsidR="00982ACA" w:rsidRDefault="006D1E2C" w:rsidP="00982ACA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6D1E2C">
        <w:rPr>
          <w:lang w:val="en-GB" w:eastAsia="zh-CN"/>
        </w:rPr>
        <w:t xml:space="preserve">using </w:t>
      </w:r>
      <w:r w:rsidR="0021032E">
        <w:rPr>
          <w:lang w:val="en-GB" w:eastAsia="zh-CN"/>
        </w:rPr>
        <w:t>for loop</w:t>
      </w:r>
      <w:r w:rsidRPr="006D1E2C">
        <w:rPr>
          <w:lang w:val="en-GB" w:eastAsia="zh-CN"/>
        </w:rPr>
        <w:t xml:space="preserve"> to print the playerinfor.txt</w:t>
      </w:r>
      <w:r>
        <w:rPr>
          <w:lang w:val="en-GB" w:eastAsia="zh-CN"/>
        </w:rPr>
        <w:t xml:space="preserve"> in the </w:t>
      </w:r>
      <w:r w:rsidR="00CE31E5">
        <w:rPr>
          <w:lang w:val="en-GB" w:eastAsia="zh-CN"/>
        </w:rPr>
        <w:t>scene</w:t>
      </w:r>
    </w:p>
    <w:p w14:paraId="1CA7670F" w14:textId="74A6FD5F" w:rsidR="0021032E" w:rsidRDefault="0021032E" w:rsidP="00982ACA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6D1E2C">
        <w:rPr>
          <w:lang w:val="en-GB" w:eastAsia="zh-CN"/>
        </w:rPr>
        <w:t xml:space="preserve">using </w:t>
      </w:r>
      <w:r>
        <w:rPr>
          <w:lang w:val="en-GB" w:eastAsia="zh-CN"/>
        </w:rPr>
        <w:t>for loop</w:t>
      </w:r>
      <w:r>
        <w:rPr>
          <w:lang w:val="en-GB" w:eastAsia="zh-CN"/>
        </w:rPr>
        <w:t xml:space="preserve"> to draw 7 players in the bottom of the scene and the 7 players stand for my 7 NBA player idols</w:t>
      </w:r>
      <w:r w:rsidR="009A6558">
        <w:rPr>
          <w:lang w:val="en-GB" w:eastAsia="zh-CN"/>
        </w:rPr>
        <w:t xml:space="preserve"> which I mentioned above</w:t>
      </w:r>
      <w:r>
        <w:rPr>
          <w:lang w:val="en-GB" w:eastAsia="zh-CN"/>
        </w:rPr>
        <w:t xml:space="preserve">. </w:t>
      </w:r>
    </w:p>
    <w:p w14:paraId="503C2A9E" w14:textId="510E6262" w:rsidR="00CF2C8A" w:rsidRPr="006744A2" w:rsidRDefault="00CF2C8A" w:rsidP="00982ACA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6D1E2C">
        <w:rPr>
          <w:lang w:val="en-GB" w:eastAsia="zh-CN"/>
        </w:rPr>
        <w:t xml:space="preserve">using </w:t>
      </w:r>
      <w:r>
        <w:rPr>
          <w:lang w:val="en-GB" w:eastAsia="zh-CN"/>
        </w:rPr>
        <w:t xml:space="preserve">for loop </w:t>
      </w:r>
      <w:r>
        <w:rPr>
          <w:lang w:val="en-GB" w:eastAsia="zh-CN"/>
        </w:rPr>
        <w:t>to</w:t>
      </w:r>
      <w:r w:rsidRPr="00CF2C8A">
        <w:rPr>
          <w:lang w:val="en-GB" w:eastAsia="zh-CN"/>
        </w:rPr>
        <w:t xml:space="preserve"> </w:t>
      </w:r>
      <w:r>
        <w:rPr>
          <w:lang w:val="en-GB" w:eastAsia="zh-CN"/>
        </w:rPr>
        <w:t>draw</w:t>
      </w:r>
      <w:r w:rsidRPr="00CF2C8A">
        <w:rPr>
          <w:lang w:val="en-GB" w:eastAsia="zh-CN"/>
        </w:rPr>
        <w:t xml:space="preserve"> blob</w:t>
      </w:r>
      <w:r w:rsidR="002A2523">
        <w:rPr>
          <w:lang w:val="en-GB" w:eastAsia="zh-CN"/>
        </w:rPr>
        <w:t>[ ]</w:t>
      </w:r>
      <w:r>
        <w:rPr>
          <w:lang w:val="en-GB" w:eastAsia="zh-CN"/>
        </w:rPr>
        <w:t xml:space="preserve"> (learning from class activity in week 4)</w:t>
      </w:r>
    </w:p>
    <w:p w14:paraId="68626301" w14:textId="77777777" w:rsidR="00982ACA" w:rsidRDefault="00982ACA" w:rsidP="00982ACA">
      <w:pPr>
        <w:pStyle w:val="ListParagraph"/>
        <w:numPr>
          <w:ilvl w:val="0"/>
          <w:numId w:val="15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Mouse and keyboard interaction</w:t>
      </w:r>
    </w:p>
    <w:p w14:paraId="217CFCF9" w14:textId="2785804D" w:rsidR="00982ACA" w:rsidRPr="006744A2" w:rsidRDefault="004C1C1B" w:rsidP="00982ACA">
      <w:pPr>
        <w:pStyle w:val="ListParagraph"/>
        <w:numPr>
          <w:ilvl w:val="1"/>
          <w:numId w:val="15"/>
        </w:numPr>
        <w:rPr>
          <w:rFonts w:hint="eastAsia"/>
          <w:lang w:val="en-GB" w:eastAsia="zh-CN"/>
        </w:rPr>
      </w:pPr>
      <w:r w:rsidRPr="004C1C1B">
        <w:rPr>
          <w:lang w:val="en-GB" w:eastAsia="zh-CN"/>
        </w:rPr>
        <w:t xml:space="preserve">draw eight different small </w:t>
      </w:r>
      <w:r w:rsidR="008306E4">
        <w:rPr>
          <w:lang w:val="en-GB" w:eastAsia="zh-CN"/>
        </w:rPr>
        <w:t>icons</w:t>
      </w:r>
      <w:r>
        <w:rPr>
          <w:lang w:val="en-GB" w:eastAsia="zh-CN"/>
        </w:rPr>
        <w:t xml:space="preserve"> which will </w:t>
      </w:r>
      <w:r w:rsidR="00202EA6">
        <w:rPr>
          <w:lang w:val="en-GB" w:eastAsia="zh-CN"/>
        </w:rPr>
        <w:t>running in</w:t>
      </w:r>
      <w:r>
        <w:rPr>
          <w:lang w:val="en-GB" w:eastAsia="zh-CN"/>
        </w:rPr>
        <w:t xml:space="preserve"> the scene </w:t>
      </w:r>
      <w:r w:rsidR="00547AF9">
        <w:rPr>
          <w:lang w:val="en-GB" w:eastAsia="zh-CN"/>
        </w:rPr>
        <w:t xml:space="preserve">when mouse click </w:t>
      </w:r>
    </w:p>
    <w:p w14:paraId="5301AD9B" w14:textId="77777777" w:rsidR="00982ACA" w:rsidRDefault="00982ACA" w:rsidP="00982ACA">
      <w:pPr>
        <w:pStyle w:val="ListParagraph"/>
        <w:numPr>
          <w:ilvl w:val="0"/>
          <w:numId w:val="15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Loading and saving data (image and/or text)</w:t>
      </w:r>
    </w:p>
    <w:p w14:paraId="026DE249" w14:textId="6FB7AB5B" w:rsidR="00982ACA" w:rsidRDefault="00982ACA" w:rsidP="00982ACA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6744A2">
        <w:rPr>
          <w:lang w:val="en-GB" w:eastAsia="zh-CN"/>
        </w:rPr>
        <w:t xml:space="preserve">upload </w:t>
      </w:r>
      <w:r w:rsidR="004C1C1B">
        <w:rPr>
          <w:lang w:val="en-GB" w:eastAsia="zh-CN"/>
        </w:rPr>
        <w:t>background image and icons</w:t>
      </w:r>
    </w:p>
    <w:p w14:paraId="6ABDD08C" w14:textId="6B4895FE" w:rsidR="00547AF9" w:rsidRDefault="00547AF9" w:rsidP="00982ACA">
      <w:pPr>
        <w:pStyle w:val="ListParagraph"/>
        <w:numPr>
          <w:ilvl w:val="1"/>
          <w:numId w:val="15"/>
        </w:numPr>
        <w:rPr>
          <w:lang w:val="en-GB" w:eastAsia="zh-CN"/>
        </w:rPr>
      </w:pPr>
      <w:r>
        <w:rPr>
          <w:lang w:val="en-GB" w:eastAsia="zh-CN"/>
        </w:rPr>
        <w:t xml:space="preserve">upload mp3 </w:t>
      </w:r>
      <w:r w:rsidR="00AE5AE2">
        <w:rPr>
          <w:lang w:val="en-GB" w:eastAsia="zh-CN"/>
        </w:rPr>
        <w:t>: the background music</w:t>
      </w:r>
    </w:p>
    <w:p w14:paraId="1E12D7FA" w14:textId="41CBF9B7" w:rsidR="00CF2C8A" w:rsidRDefault="00CF2C8A" w:rsidP="00CF2C8A">
      <w:pPr>
        <w:pStyle w:val="ListParagraph"/>
        <w:numPr>
          <w:ilvl w:val="0"/>
          <w:numId w:val="15"/>
        </w:numPr>
        <w:rPr>
          <w:lang w:val="en-GB" w:eastAsia="zh-CN"/>
        </w:rPr>
      </w:pPr>
      <w:r w:rsidRPr="00CF2C8A">
        <w:rPr>
          <w:lang w:val="en-GB" w:eastAsia="zh-CN"/>
        </w:rPr>
        <w:t>Arrays</w:t>
      </w:r>
    </w:p>
    <w:p w14:paraId="674153E3" w14:textId="25CF9FC2" w:rsidR="00CF2C8A" w:rsidRDefault="00547AF9" w:rsidP="00CF2C8A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547AF9">
        <w:rPr>
          <w:lang w:val="en-GB" w:eastAsia="zh-CN"/>
        </w:rPr>
        <w:t>var blobs = [];</w:t>
      </w:r>
      <w:r>
        <w:rPr>
          <w:lang w:val="en-GB" w:eastAsia="zh-CN"/>
        </w:rPr>
        <w:t xml:space="preserve"> </w:t>
      </w:r>
    </w:p>
    <w:p w14:paraId="7008EB8B" w14:textId="34AFD924" w:rsidR="00547AF9" w:rsidRDefault="00547AF9" w:rsidP="00CF2C8A">
      <w:pPr>
        <w:pStyle w:val="ListParagraph"/>
        <w:numPr>
          <w:ilvl w:val="1"/>
          <w:numId w:val="15"/>
        </w:numPr>
        <w:rPr>
          <w:lang w:val="en-GB" w:eastAsia="zh-CN"/>
        </w:rPr>
      </w:pPr>
      <w:r w:rsidRPr="00547AF9">
        <w:rPr>
          <w:lang w:val="en-GB" w:eastAsia="zh-CN"/>
        </w:rPr>
        <w:t>var images = [];</w:t>
      </w:r>
    </w:p>
    <w:p w14:paraId="592A0B13" w14:textId="72A457F7" w:rsidR="00547AF9" w:rsidRPr="00CF2C8A" w:rsidRDefault="00547AF9" w:rsidP="00CF2C8A">
      <w:pPr>
        <w:pStyle w:val="ListParagraph"/>
        <w:numPr>
          <w:ilvl w:val="1"/>
          <w:numId w:val="15"/>
        </w:numPr>
        <w:rPr>
          <w:lang w:val="en-GB" w:eastAsia="zh-CN"/>
        </w:rPr>
      </w:pPr>
      <w:r>
        <w:rPr>
          <w:lang w:val="en-GB" w:eastAsia="zh-CN"/>
        </w:rPr>
        <w:t>PlayerInformation[</w:t>
      </w:r>
      <w:r w:rsidRPr="00547AF9">
        <w:rPr>
          <w:lang w:val="en-GB" w:eastAsia="zh-CN"/>
        </w:rPr>
        <w:t>]</w:t>
      </w:r>
      <w:r>
        <w:rPr>
          <w:lang w:val="en-GB" w:eastAsia="zh-CN"/>
        </w:rPr>
        <w:t>;</w:t>
      </w:r>
    </w:p>
    <w:p w14:paraId="4C8ECF3A" w14:textId="77777777" w:rsidR="00982ACA" w:rsidRDefault="00982ACA" w:rsidP="00982ACA">
      <w:pPr>
        <w:pStyle w:val="ListParagraph"/>
        <w:numPr>
          <w:ilvl w:val="0"/>
          <w:numId w:val="15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Use of external libraries and/or code</w:t>
      </w:r>
    </w:p>
    <w:p w14:paraId="62274007" w14:textId="1DB72BEB" w:rsidR="00CF2C8A" w:rsidRPr="00547AF9" w:rsidRDefault="00547AF9" w:rsidP="00CF2C8A">
      <w:pPr>
        <w:pStyle w:val="ListParagraph"/>
        <w:numPr>
          <w:ilvl w:val="1"/>
          <w:numId w:val="15"/>
        </w:numPr>
        <w:rPr>
          <w:lang w:val="en-GB" w:eastAsia="zh-CN"/>
        </w:rPr>
      </w:pPr>
      <w:r>
        <w:rPr>
          <w:lang w:val="en-GB" w:eastAsia="zh-CN"/>
        </w:rPr>
        <w:t xml:space="preserve">7 </w:t>
      </w:r>
      <w:r w:rsidR="002D7095">
        <w:rPr>
          <w:lang w:val="en-GB" w:eastAsia="zh-CN"/>
        </w:rPr>
        <w:t>players’</w:t>
      </w:r>
      <w:r>
        <w:rPr>
          <w:lang w:val="en-GB" w:eastAsia="zh-CN"/>
        </w:rPr>
        <w:t xml:space="preserve"> information</w:t>
      </w:r>
    </w:p>
    <w:p w14:paraId="23B136F2" w14:textId="77777777" w:rsidR="00982ACA" w:rsidRPr="00153BD2" w:rsidRDefault="00982ACA" w:rsidP="00982ACA">
      <w:pPr>
        <w:rPr>
          <w:lang w:val="en-GB" w:eastAsia="zh-CN"/>
        </w:rPr>
      </w:pPr>
      <w:r>
        <w:rPr>
          <w:lang w:val="en-GB" w:eastAsia="zh-CN"/>
        </w:rPr>
        <w:t xml:space="preserve">Please see code comments in detail. </w:t>
      </w:r>
    </w:p>
    <w:p w14:paraId="47B1A2B5" w14:textId="77777777" w:rsidR="006744A2" w:rsidRDefault="006744A2" w:rsidP="006744A2">
      <w:pPr>
        <w:rPr>
          <w:lang w:val="en-GB" w:eastAsia="zh-CN"/>
        </w:rPr>
      </w:pPr>
    </w:p>
    <w:p w14:paraId="355E335A" w14:textId="77777777" w:rsidR="006B177C" w:rsidRDefault="006B177C" w:rsidP="006744A2">
      <w:pPr>
        <w:rPr>
          <w:lang w:val="en-GB" w:eastAsia="zh-CN"/>
        </w:rPr>
      </w:pPr>
    </w:p>
    <w:p w14:paraId="79E4E579" w14:textId="77777777" w:rsidR="006B177C" w:rsidRDefault="006B177C" w:rsidP="006744A2">
      <w:pPr>
        <w:rPr>
          <w:lang w:val="en-GB" w:eastAsia="zh-CN"/>
        </w:rPr>
      </w:pPr>
    </w:p>
    <w:p w14:paraId="5D4454BB" w14:textId="77777777" w:rsidR="006B177C" w:rsidRDefault="006B177C" w:rsidP="006744A2">
      <w:pPr>
        <w:rPr>
          <w:lang w:val="en-GB" w:eastAsia="zh-CN"/>
        </w:rPr>
      </w:pPr>
    </w:p>
    <w:p w14:paraId="6A681FAB" w14:textId="1C41E608" w:rsidR="006B177C" w:rsidRDefault="006B177C" w:rsidP="006B177C">
      <w:pPr>
        <w:pStyle w:val="Heading1"/>
      </w:pPr>
      <w:r>
        <w:t xml:space="preserve">Sketch </w:t>
      </w:r>
      <w:r>
        <w:t>three</w:t>
      </w:r>
    </w:p>
    <w:p w14:paraId="7B1A65E2" w14:textId="11EF622A" w:rsidR="007E5C43" w:rsidRDefault="007E5C43" w:rsidP="006B177C">
      <w:pPr>
        <w:pStyle w:val="Heading2"/>
        <w:rPr>
          <w:rFonts w:asciiTheme="minorHAnsi" w:eastAsiaTheme="minorEastAsia" w:hAnsiTheme="minorHAnsi" w:cstheme="minorBidi"/>
          <w:b w:val="0"/>
          <w:lang w:val="en-GB" w:bidi="en-GB"/>
        </w:rPr>
      </w:pPr>
      <w:hyperlink r:id="rId10" w:history="1">
        <w:r w:rsidRPr="006800EB">
          <w:rPr>
            <w:rStyle w:val="Hyperlink"/>
            <w:rFonts w:asciiTheme="minorHAnsi" w:eastAsiaTheme="minorEastAsia" w:hAnsiTheme="minorHAnsi" w:cstheme="minorBidi"/>
            <w:b w:val="0"/>
            <w:lang w:val="en-GB" w:bidi="en-GB"/>
          </w:rPr>
          <w:t>http://alpha.editor.p5js.org/Jieming/sketches/rkKkFTiqe</w:t>
        </w:r>
      </w:hyperlink>
    </w:p>
    <w:p w14:paraId="3EF21F6C" w14:textId="3EC38843" w:rsidR="006B177C" w:rsidRPr="00E93649" w:rsidRDefault="006B177C" w:rsidP="006B177C">
      <w:pPr>
        <w:pStyle w:val="Heading2"/>
        <w:rPr>
          <w:lang w:val="en-GB"/>
        </w:rPr>
      </w:pPr>
      <w:r>
        <w:rPr>
          <w:lang w:val="en-GB"/>
        </w:rPr>
        <w:t>R</w:t>
      </w:r>
      <w:r w:rsidRPr="00E93649">
        <w:rPr>
          <w:lang w:val="en-GB"/>
        </w:rPr>
        <w:t>ationale​</w:t>
      </w:r>
    </w:p>
    <w:p w14:paraId="2795A2ED" w14:textId="44C53EC0" w:rsidR="007E5C43" w:rsidRPr="0097774D" w:rsidRDefault="007E5C43" w:rsidP="006B177C">
      <w:pPr>
        <w:rPr>
          <w:lang w:val="en-AU" w:eastAsia="zh-CN"/>
        </w:rPr>
      </w:pPr>
      <w:r>
        <w:t xml:space="preserve">My sketch three is related with my sketch two. In sketch two, I mentioned </w:t>
      </w:r>
      <w:r w:rsidR="0097774D">
        <w:t xml:space="preserve">7 NBA players, so in sketch three will show their pictures one by one and their achievement by using </w:t>
      </w:r>
      <w:r w:rsidR="0097774D">
        <w:rPr>
          <w:lang w:val="en-AU" w:eastAsia="zh-CN"/>
        </w:rPr>
        <w:t xml:space="preserve">bar chart. And in the end of the </w:t>
      </w:r>
      <w:r w:rsidR="006701B5">
        <w:rPr>
          <w:lang w:val="en-AU" w:eastAsia="zh-CN"/>
        </w:rPr>
        <w:t>sketch is a colourful s</w:t>
      </w:r>
      <w:r w:rsidR="006701B5" w:rsidRPr="006701B5">
        <w:rPr>
          <w:lang w:val="en-AU" w:eastAsia="zh-CN"/>
        </w:rPr>
        <w:t>nowy</w:t>
      </w:r>
      <w:r w:rsidR="006701B5">
        <w:rPr>
          <w:lang w:val="en-AU" w:eastAsia="zh-CN"/>
        </w:rPr>
        <w:t xml:space="preserve"> view which stand for the </w:t>
      </w:r>
      <w:r w:rsidR="002104B3" w:rsidRPr="002104B3">
        <w:rPr>
          <w:lang w:val="en-GB" w:eastAsia="zh-CN"/>
        </w:rPr>
        <w:t>Sketchbook</w:t>
      </w:r>
      <w:r w:rsidR="002104B3" w:rsidRPr="002104B3">
        <w:rPr>
          <w:lang w:val="en-AU" w:eastAsia="zh-CN"/>
        </w:rPr>
        <w:t xml:space="preserve"> </w:t>
      </w:r>
      <w:r w:rsidR="002104B3">
        <w:rPr>
          <w:lang w:val="en-AU" w:eastAsia="zh-CN"/>
        </w:rPr>
        <w:t>show finish</w:t>
      </w:r>
      <w:r w:rsidR="006701B5">
        <w:rPr>
          <w:lang w:val="en-AU" w:eastAsia="zh-CN"/>
        </w:rPr>
        <w:t xml:space="preserve"> just like a TV show over. </w:t>
      </w:r>
    </w:p>
    <w:p w14:paraId="0EDE89E2" w14:textId="77777777" w:rsidR="006B177C" w:rsidRDefault="006B177C" w:rsidP="006B177C">
      <w:pPr>
        <w:rPr>
          <w:lang w:val="en-GB" w:eastAsia="zh-CN"/>
        </w:rPr>
      </w:pPr>
      <w:r>
        <w:rPr>
          <w:lang w:val="en-GB" w:eastAsia="zh-CN"/>
        </w:rPr>
        <w:t>Implemented:</w:t>
      </w:r>
    </w:p>
    <w:p w14:paraId="0A5C62A5" w14:textId="77777777" w:rsidR="006B177C" w:rsidRDefault="006B177C" w:rsidP="006B177C">
      <w:pPr>
        <w:pStyle w:val="ListParagraph"/>
        <w:numPr>
          <w:ilvl w:val="0"/>
          <w:numId w:val="16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Iteration</w:t>
      </w:r>
      <w:r w:rsidRPr="006744A2">
        <w:rPr>
          <w:lang w:val="en-GB" w:eastAsia="zh-CN"/>
        </w:rPr>
        <w:t>:</w:t>
      </w:r>
    </w:p>
    <w:p w14:paraId="0C98FD24" w14:textId="518213B1" w:rsidR="006B177C" w:rsidRPr="006744A2" w:rsidRDefault="006B177C" w:rsidP="003A2D5B">
      <w:pPr>
        <w:pStyle w:val="ListParagraph"/>
        <w:numPr>
          <w:ilvl w:val="1"/>
          <w:numId w:val="16"/>
        </w:numPr>
        <w:rPr>
          <w:lang w:val="en-GB" w:eastAsia="zh-CN"/>
        </w:rPr>
      </w:pPr>
      <w:r w:rsidRPr="006D1E2C">
        <w:rPr>
          <w:lang w:val="en-GB" w:eastAsia="zh-CN"/>
        </w:rPr>
        <w:t xml:space="preserve">using </w:t>
      </w:r>
      <w:r>
        <w:rPr>
          <w:lang w:val="en-GB" w:eastAsia="zh-CN"/>
        </w:rPr>
        <w:t>for loop</w:t>
      </w:r>
      <w:r w:rsidRPr="006D1E2C">
        <w:rPr>
          <w:lang w:val="en-GB" w:eastAsia="zh-CN"/>
        </w:rPr>
        <w:t xml:space="preserve"> to </w:t>
      </w:r>
      <w:r w:rsidR="003A2D5B">
        <w:rPr>
          <w:lang w:val="en-GB" w:eastAsia="zh-CN"/>
        </w:rPr>
        <w:t xml:space="preserve">draw </w:t>
      </w:r>
      <w:r w:rsidR="003A2D5B">
        <w:rPr>
          <w:lang w:val="en-AU" w:eastAsia="zh-CN"/>
        </w:rPr>
        <w:t>colourful s</w:t>
      </w:r>
      <w:r w:rsidR="003A2D5B" w:rsidRPr="006701B5">
        <w:rPr>
          <w:lang w:val="en-AU" w:eastAsia="zh-CN"/>
        </w:rPr>
        <w:t>nowy</w:t>
      </w:r>
    </w:p>
    <w:p w14:paraId="6433FC02" w14:textId="77777777" w:rsidR="006B177C" w:rsidRDefault="006B177C" w:rsidP="006B177C">
      <w:pPr>
        <w:pStyle w:val="ListParagraph"/>
        <w:numPr>
          <w:ilvl w:val="0"/>
          <w:numId w:val="16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Mouse and keyboard interaction</w:t>
      </w:r>
    </w:p>
    <w:p w14:paraId="3957BFD4" w14:textId="28594662" w:rsidR="006B177C" w:rsidRPr="006744A2" w:rsidRDefault="002764ED" w:rsidP="006B177C">
      <w:pPr>
        <w:pStyle w:val="ListParagraph"/>
        <w:numPr>
          <w:ilvl w:val="1"/>
          <w:numId w:val="16"/>
        </w:numPr>
        <w:rPr>
          <w:rFonts w:hint="eastAsia"/>
          <w:lang w:val="en-GB" w:eastAsia="zh-CN"/>
        </w:rPr>
      </w:pPr>
      <w:r>
        <w:rPr>
          <w:lang w:val="en-GB" w:eastAsia="zh-CN"/>
        </w:rPr>
        <w:t xml:space="preserve">Show player pictures one by one and change snowy colour </w:t>
      </w:r>
      <w:r w:rsidR="006B177C">
        <w:rPr>
          <w:lang w:val="en-GB" w:eastAsia="zh-CN"/>
        </w:rPr>
        <w:t xml:space="preserve">when mouse click </w:t>
      </w:r>
    </w:p>
    <w:p w14:paraId="7666FF74" w14:textId="77777777" w:rsidR="006B177C" w:rsidRDefault="006B177C" w:rsidP="006B177C">
      <w:pPr>
        <w:pStyle w:val="ListParagraph"/>
        <w:numPr>
          <w:ilvl w:val="0"/>
          <w:numId w:val="16"/>
        </w:numPr>
        <w:rPr>
          <w:lang w:val="en-GB" w:eastAsia="zh-CN"/>
        </w:rPr>
      </w:pPr>
      <w:r w:rsidRPr="006744A2">
        <w:rPr>
          <w:rFonts w:hint="eastAsia"/>
          <w:lang w:val="en-GB" w:eastAsia="zh-CN"/>
        </w:rPr>
        <w:t>Loading and saving data (image and/or text)</w:t>
      </w:r>
    </w:p>
    <w:p w14:paraId="6863045E" w14:textId="2A73D374" w:rsidR="006B177C" w:rsidRDefault="006B177C" w:rsidP="006B177C">
      <w:pPr>
        <w:pStyle w:val="ListParagraph"/>
        <w:numPr>
          <w:ilvl w:val="1"/>
          <w:numId w:val="16"/>
        </w:numPr>
        <w:rPr>
          <w:lang w:val="en-GB" w:eastAsia="zh-CN"/>
        </w:rPr>
      </w:pPr>
      <w:r w:rsidRPr="006744A2">
        <w:rPr>
          <w:lang w:val="en-GB" w:eastAsia="zh-CN"/>
        </w:rPr>
        <w:t xml:space="preserve">upload </w:t>
      </w:r>
      <w:r>
        <w:rPr>
          <w:lang w:val="en-GB" w:eastAsia="zh-CN"/>
        </w:rPr>
        <w:t>background image</w:t>
      </w:r>
      <w:r w:rsidR="003A0677">
        <w:rPr>
          <w:lang w:val="en-GB" w:eastAsia="zh-CN"/>
        </w:rPr>
        <w:t>s</w:t>
      </w:r>
    </w:p>
    <w:p w14:paraId="01A01622" w14:textId="77777777" w:rsidR="006B177C" w:rsidRDefault="006B177C" w:rsidP="006B177C">
      <w:pPr>
        <w:pStyle w:val="ListParagraph"/>
        <w:numPr>
          <w:ilvl w:val="0"/>
          <w:numId w:val="16"/>
        </w:numPr>
        <w:rPr>
          <w:lang w:val="en-GB" w:eastAsia="zh-CN"/>
        </w:rPr>
      </w:pPr>
      <w:r w:rsidRPr="00CF2C8A">
        <w:rPr>
          <w:lang w:val="en-GB" w:eastAsia="zh-CN"/>
        </w:rPr>
        <w:t>Arrays</w:t>
      </w:r>
    </w:p>
    <w:p w14:paraId="12D4DBF8" w14:textId="51FB019D" w:rsidR="006B177C" w:rsidRDefault="006B177C" w:rsidP="003A0677">
      <w:pPr>
        <w:pStyle w:val="ListParagraph"/>
        <w:numPr>
          <w:ilvl w:val="1"/>
          <w:numId w:val="16"/>
        </w:numPr>
        <w:rPr>
          <w:lang w:val="en-GB" w:eastAsia="zh-CN"/>
        </w:rPr>
      </w:pPr>
      <w:r w:rsidRPr="00547AF9">
        <w:rPr>
          <w:lang w:val="en-GB" w:eastAsia="zh-CN"/>
        </w:rPr>
        <w:t xml:space="preserve">var </w:t>
      </w:r>
      <w:r w:rsidR="003A0677" w:rsidRPr="003A0677">
        <w:rPr>
          <w:lang w:val="en-GB" w:eastAsia="zh-CN"/>
        </w:rPr>
        <w:t>photos = [];</w:t>
      </w:r>
      <w:r w:rsidR="00440A23">
        <w:rPr>
          <w:lang w:val="en-GB" w:eastAsia="zh-CN"/>
        </w:rPr>
        <w:t xml:space="preserve"> </w:t>
      </w:r>
      <w:bookmarkStart w:id="0" w:name="_GoBack"/>
      <w:bookmarkEnd w:id="0"/>
      <w:r w:rsidR="00440A23">
        <w:rPr>
          <w:lang w:val="en-GB" w:eastAsia="zh-CN"/>
        </w:rPr>
        <w:t>F</w:t>
      </w:r>
      <w:r w:rsidR="003A0677" w:rsidRPr="003A0677">
        <w:rPr>
          <w:lang w:val="en-GB" w:eastAsia="zh-CN"/>
        </w:rPr>
        <w:t>or photos</w:t>
      </w:r>
    </w:p>
    <w:p w14:paraId="5ADC3B63" w14:textId="5F8E6A67" w:rsidR="00724D39" w:rsidRDefault="00724D39" w:rsidP="00724D39">
      <w:pPr>
        <w:pStyle w:val="ListParagraph"/>
        <w:numPr>
          <w:ilvl w:val="0"/>
          <w:numId w:val="16"/>
        </w:numPr>
        <w:rPr>
          <w:lang w:val="en-GB" w:eastAsia="zh-CN"/>
        </w:rPr>
      </w:pPr>
      <w:r>
        <w:rPr>
          <w:lang w:val="en-GB" w:eastAsia="zh-CN"/>
        </w:rPr>
        <w:t>function</w:t>
      </w:r>
    </w:p>
    <w:p w14:paraId="704EFDF9" w14:textId="4D569FC3" w:rsidR="001C63DA" w:rsidRDefault="001C63DA" w:rsidP="001C63DA">
      <w:pPr>
        <w:pStyle w:val="ListParagraph"/>
        <w:numPr>
          <w:ilvl w:val="1"/>
          <w:numId w:val="16"/>
        </w:numPr>
        <w:rPr>
          <w:lang w:val="en-GB" w:eastAsia="zh-CN"/>
        </w:rPr>
      </w:pPr>
      <w:r w:rsidRPr="001C63DA">
        <w:rPr>
          <w:lang w:val="en-GB" w:eastAsia="zh-CN"/>
        </w:rPr>
        <w:t>make a function to implement canvas change function;</w:t>
      </w:r>
    </w:p>
    <w:p w14:paraId="2C7B26DB" w14:textId="72D4C27B" w:rsidR="003E4BB2" w:rsidRPr="00724D39" w:rsidRDefault="003E4BB2" w:rsidP="001C63DA">
      <w:pPr>
        <w:pStyle w:val="ListParagraph"/>
        <w:numPr>
          <w:ilvl w:val="1"/>
          <w:numId w:val="16"/>
        </w:numPr>
        <w:rPr>
          <w:lang w:val="en-GB" w:eastAsia="zh-CN"/>
        </w:rPr>
      </w:pPr>
      <w:r>
        <w:rPr>
          <w:lang w:val="en-GB" w:eastAsia="zh-CN"/>
        </w:rPr>
        <w:t>make a function</w:t>
      </w:r>
      <w:r w:rsidRPr="003E4BB2">
        <w:rPr>
          <w:lang w:val="en-GB" w:eastAsia="zh-CN"/>
        </w:rPr>
        <w:t xml:space="preserve"> (with arguments)</w:t>
      </w:r>
      <w:r>
        <w:rPr>
          <w:lang w:val="en-GB" w:eastAsia="zh-CN"/>
        </w:rPr>
        <w:t xml:space="preserve"> to draw </w:t>
      </w:r>
      <w:r>
        <w:rPr>
          <w:lang w:val="en-AU" w:eastAsia="zh-CN"/>
        </w:rPr>
        <w:t>colourful s</w:t>
      </w:r>
      <w:r w:rsidRPr="006701B5">
        <w:rPr>
          <w:lang w:val="en-AU" w:eastAsia="zh-CN"/>
        </w:rPr>
        <w:t>nowy</w:t>
      </w:r>
    </w:p>
    <w:p w14:paraId="6801B85B" w14:textId="77777777" w:rsidR="006B177C" w:rsidRPr="00153BD2" w:rsidRDefault="006B177C" w:rsidP="006B177C">
      <w:pPr>
        <w:rPr>
          <w:lang w:val="en-GB" w:eastAsia="zh-CN"/>
        </w:rPr>
      </w:pPr>
      <w:r>
        <w:rPr>
          <w:lang w:val="en-GB" w:eastAsia="zh-CN"/>
        </w:rPr>
        <w:t xml:space="preserve">Please see code comments in detail. </w:t>
      </w:r>
    </w:p>
    <w:p w14:paraId="21737ADA" w14:textId="77777777" w:rsidR="006B177C" w:rsidRPr="006744A2" w:rsidRDefault="006B177C" w:rsidP="006744A2">
      <w:pPr>
        <w:rPr>
          <w:lang w:val="en-GB" w:eastAsia="zh-CN"/>
        </w:rPr>
      </w:pPr>
    </w:p>
    <w:sectPr w:rsidR="006B177C" w:rsidRPr="006744A2">
      <w:footerReference w:type="default" r:id="rId11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F0619" w14:textId="77777777" w:rsidR="007A06A1" w:rsidRDefault="007A06A1">
      <w:pPr>
        <w:spacing w:after="0" w:line="240" w:lineRule="auto"/>
      </w:pPr>
      <w:r>
        <w:separator/>
      </w:r>
    </w:p>
  </w:endnote>
  <w:endnote w:type="continuationSeparator" w:id="0">
    <w:p w14:paraId="409D2592" w14:textId="77777777" w:rsidR="007A06A1" w:rsidRDefault="007A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24F9B" w14:textId="77777777"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40A23">
          <w:rPr>
            <w:noProof/>
            <w:lang w:val="en-GB" w:bidi="en-GB"/>
          </w:rPr>
          <w:t>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975E0" w14:textId="77777777" w:rsidR="007A06A1" w:rsidRDefault="007A06A1">
      <w:pPr>
        <w:spacing w:after="0" w:line="240" w:lineRule="auto"/>
      </w:pPr>
      <w:r>
        <w:separator/>
      </w:r>
    </w:p>
  </w:footnote>
  <w:footnote w:type="continuationSeparator" w:id="0">
    <w:p w14:paraId="445626D0" w14:textId="77777777" w:rsidR="007A06A1" w:rsidRDefault="007A0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0A1DD3"/>
    <w:multiLevelType w:val="hybridMultilevel"/>
    <w:tmpl w:val="F926E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E108B"/>
    <w:multiLevelType w:val="hybridMultilevel"/>
    <w:tmpl w:val="F5E60BBE"/>
    <w:lvl w:ilvl="0" w:tplc="53F2FEB4">
      <w:numFmt w:val="bullet"/>
      <w:lvlText w:val="●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469A0"/>
    <w:multiLevelType w:val="hybridMultilevel"/>
    <w:tmpl w:val="F926E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94931"/>
    <w:multiLevelType w:val="hybridMultilevel"/>
    <w:tmpl w:val="4800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50B5F"/>
    <w:multiLevelType w:val="hybridMultilevel"/>
    <w:tmpl w:val="F680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30AE8"/>
    <w:multiLevelType w:val="hybridMultilevel"/>
    <w:tmpl w:val="4C060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49"/>
    <w:rsid w:val="001058A5"/>
    <w:rsid w:val="00153BD2"/>
    <w:rsid w:val="00160E8F"/>
    <w:rsid w:val="001C63DA"/>
    <w:rsid w:val="00202EA6"/>
    <w:rsid w:val="0021032E"/>
    <w:rsid w:val="002104B3"/>
    <w:rsid w:val="002764ED"/>
    <w:rsid w:val="002A2523"/>
    <w:rsid w:val="002D7095"/>
    <w:rsid w:val="00346269"/>
    <w:rsid w:val="003A0677"/>
    <w:rsid w:val="003A2D5B"/>
    <w:rsid w:val="003B6873"/>
    <w:rsid w:val="003E4BB2"/>
    <w:rsid w:val="00440A23"/>
    <w:rsid w:val="004C1C1B"/>
    <w:rsid w:val="00547AF9"/>
    <w:rsid w:val="00571ED2"/>
    <w:rsid w:val="006701B5"/>
    <w:rsid w:val="006744A2"/>
    <w:rsid w:val="006B177C"/>
    <w:rsid w:val="006D1E2C"/>
    <w:rsid w:val="00724D39"/>
    <w:rsid w:val="007A06A1"/>
    <w:rsid w:val="007E5C43"/>
    <w:rsid w:val="008306E4"/>
    <w:rsid w:val="00892872"/>
    <w:rsid w:val="008E229F"/>
    <w:rsid w:val="0097774D"/>
    <w:rsid w:val="00982ACA"/>
    <w:rsid w:val="009A6558"/>
    <w:rsid w:val="00AE5AE2"/>
    <w:rsid w:val="00B1685C"/>
    <w:rsid w:val="00B3204C"/>
    <w:rsid w:val="00CE31E5"/>
    <w:rsid w:val="00CF2C8A"/>
    <w:rsid w:val="00E9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20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E93649"/>
    <w:rPr>
      <w:color w:val="36A3B8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74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7AF9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lpha.editor.p5js.org/Jieming/sketches/SkNMHrQag" TargetMode="External"/><Relationship Id="rId8" Type="http://schemas.openxmlformats.org/officeDocument/2006/relationships/hyperlink" Target="http://www.openprocessing.org" TargetMode="External"/><Relationship Id="rId9" Type="http://schemas.openxmlformats.org/officeDocument/2006/relationships/hyperlink" Target="http://alpha.editor.p5js.org/Jieming/sketches/BkmHzKl2g" TargetMode="External"/><Relationship Id="rId10" Type="http://schemas.openxmlformats.org/officeDocument/2006/relationships/hyperlink" Target="http://alpha.editor.p5js.org/Jieming/sketches/rkKkFTiq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eminghu/Library/Containers/com.microsoft.Word/Data/Library/Caches/2057/TM10002077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B2"/>
    <w:rsid w:val="00B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812EE39EF4E4EB15E36A4E21DEB23">
    <w:name w:val="F68812EE39EF4E4EB15E36A4E21DEB23"/>
  </w:style>
  <w:style w:type="paragraph" w:customStyle="1" w:styleId="9AA64E73F41F6D44AA578C761710A348">
    <w:name w:val="9AA64E73F41F6D44AA578C761710A348"/>
  </w:style>
  <w:style w:type="paragraph" w:customStyle="1" w:styleId="083833EADBA5994FAAF133D87F2925CB">
    <w:name w:val="083833EADBA5994FAAF133D87F2925CB"/>
  </w:style>
  <w:style w:type="paragraph" w:customStyle="1" w:styleId="ACF2B3F7EFA5E44D902ADA35D116CA06">
    <w:name w:val="ACF2B3F7EFA5E44D902ADA35D116CA06"/>
  </w:style>
  <w:style w:type="paragraph" w:customStyle="1" w:styleId="DD9B73097A612C44A7898367F8E81C21">
    <w:name w:val="DD9B73097A612C44A7898367F8E81C21"/>
  </w:style>
  <w:style w:type="paragraph" w:customStyle="1" w:styleId="54F5E43BFFE070439F34366D22207F2E">
    <w:name w:val="54F5E43BFFE070439F34366D22207F2E"/>
  </w:style>
  <w:style w:type="paragraph" w:customStyle="1" w:styleId="3B4F3F0170F78B48ADC79A7D4D1F54E1">
    <w:name w:val="3B4F3F0170F78B48ADC79A7D4D1F5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49</TotalTime>
  <Pages>3</Pages>
  <Words>451</Words>
  <Characters>2576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jieming hu</dc:creator>
  <cp:keywords/>
  <dc:description/>
  <cp:lastModifiedBy>jieming hu</cp:lastModifiedBy>
  <cp:revision>22</cp:revision>
  <dcterms:created xsi:type="dcterms:W3CDTF">2017-04-17T03:14:00Z</dcterms:created>
  <dcterms:modified xsi:type="dcterms:W3CDTF">2017-04-17T04:34:00Z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